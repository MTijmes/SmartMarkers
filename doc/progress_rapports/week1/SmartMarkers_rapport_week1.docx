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B3AF" w14:textId="77777777" w:rsidR="00CA56BA" w:rsidRPr="00A90770" w:rsidRDefault="00CA56BA">
      <w:pPr>
        <w:rPr>
          <w:noProof/>
        </w:rPr>
        <w:sectPr w:rsidR="00CA56BA" w:rsidRPr="00A90770">
          <w:headerReference w:type="default" r:id="rId10"/>
          <w:footerReference w:type="default" r:id="rId11"/>
          <w:type w:val="continuous"/>
          <w:pgSz w:w="11906" w:h="16838" w:code="9"/>
          <w:pgMar w:top="2376" w:right="991" w:bottom="1418" w:left="1418" w:header="708" w:footer="587" w:gutter="0"/>
          <w:cols w:space="708"/>
        </w:sectPr>
      </w:pPr>
    </w:p>
    <w:tbl>
      <w:tblPr>
        <w:tblpPr w:leftFromText="141" w:rightFromText="141" w:vertAnchor="page" w:horzAnchor="margin" w:tblpY="330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55"/>
        <w:gridCol w:w="3055"/>
        <w:gridCol w:w="3055"/>
      </w:tblGrid>
      <w:tr w:rsidR="002E56F4" w:rsidRPr="00A90770" w14:paraId="5DAEB3B1" w14:textId="77777777" w:rsidTr="005C180A">
        <w:tc>
          <w:tcPr>
            <w:tcW w:w="9165" w:type="dxa"/>
            <w:gridSpan w:val="3"/>
            <w:shd w:val="clear" w:color="auto" w:fill="95B3D7" w:themeFill="accent1" w:themeFillTint="99"/>
          </w:tcPr>
          <w:p w14:paraId="5DAEB3B0" w14:textId="21734E71" w:rsidR="002E56F4" w:rsidRPr="00A90770" w:rsidRDefault="00AE4063" w:rsidP="005C180A">
            <w:pPr>
              <w:jc w:val="center"/>
              <w:rPr>
                <w:rFonts w:ascii="Calibri" w:hAnsi="Calibri"/>
                <w:b/>
                <w:noProof/>
                <w:color w:val="FFFFFF"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>General</w:t>
            </w:r>
          </w:p>
        </w:tc>
      </w:tr>
      <w:tr w:rsidR="00773568" w:rsidRPr="00A90770" w14:paraId="5DAEB3B9" w14:textId="77777777" w:rsidTr="005C180A">
        <w:tc>
          <w:tcPr>
            <w:tcW w:w="3055" w:type="dxa"/>
            <w:shd w:val="clear" w:color="auto" w:fill="auto"/>
          </w:tcPr>
          <w:p w14:paraId="5DAEB3B6" w14:textId="7D0A0F52" w:rsidR="00773568" w:rsidRPr="00A90770" w:rsidRDefault="00DF0267" w:rsidP="005C180A">
            <w:pPr>
              <w:rPr>
                <w:rFonts w:ascii="Calibri" w:hAnsi="Calibri" w:cs="Arial"/>
                <w:b/>
                <w:noProof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 xml:space="preserve">Project </w:t>
            </w:r>
            <w:r w:rsidR="00B506A6" w:rsidRPr="00A90770">
              <w:rPr>
                <w:rFonts w:ascii="Calibri" w:hAnsi="Calibri" w:cs="Arial"/>
                <w:b/>
                <w:noProof/>
                <w:sz w:val="22"/>
              </w:rPr>
              <w:t>name</w:t>
            </w:r>
          </w:p>
        </w:tc>
        <w:tc>
          <w:tcPr>
            <w:tcW w:w="6110" w:type="dxa"/>
            <w:gridSpan w:val="2"/>
            <w:shd w:val="clear" w:color="auto" w:fill="auto"/>
          </w:tcPr>
          <w:p w14:paraId="5DAEB3B7" w14:textId="7E03EF41" w:rsidR="00773568" w:rsidRPr="00A90770" w:rsidRDefault="00784685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Smart Markers</w:t>
            </w:r>
          </w:p>
          <w:p w14:paraId="5DAEB3B8" w14:textId="77777777" w:rsidR="007270F8" w:rsidRPr="00A90770" w:rsidRDefault="007270F8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</w:p>
        </w:tc>
      </w:tr>
      <w:tr w:rsidR="002E56F4" w:rsidRPr="00A90770" w14:paraId="5DAEB3BF" w14:textId="77777777" w:rsidTr="005C180A">
        <w:trPr>
          <w:trHeight w:val="539"/>
        </w:trPr>
        <w:tc>
          <w:tcPr>
            <w:tcW w:w="3055" w:type="dxa"/>
            <w:shd w:val="clear" w:color="auto" w:fill="auto"/>
          </w:tcPr>
          <w:p w14:paraId="5DAEB3BA" w14:textId="184E2387" w:rsidR="002E56F4" w:rsidRPr="00A90770" w:rsidRDefault="00BE6D34" w:rsidP="005C180A">
            <w:pPr>
              <w:rPr>
                <w:rFonts w:ascii="Calibri" w:hAnsi="Calibri" w:cs="Arial"/>
                <w:b/>
                <w:noProof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>S</w:t>
            </w:r>
            <w:r w:rsidR="00B506A6" w:rsidRPr="00A90770">
              <w:rPr>
                <w:rFonts w:ascii="Calibri" w:hAnsi="Calibri" w:cs="Arial"/>
                <w:b/>
                <w:noProof/>
                <w:sz w:val="22"/>
              </w:rPr>
              <w:t>upervisor</w:t>
            </w:r>
          </w:p>
        </w:tc>
        <w:tc>
          <w:tcPr>
            <w:tcW w:w="6110" w:type="dxa"/>
            <w:gridSpan w:val="2"/>
            <w:shd w:val="clear" w:color="auto" w:fill="auto"/>
          </w:tcPr>
          <w:p w14:paraId="5DAEB3BB" w14:textId="2415AC3A" w:rsidR="002E56F4" w:rsidRPr="00A90770" w:rsidRDefault="006F3A24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Gido Hakvoort</w:t>
            </w:r>
          </w:p>
          <w:p w14:paraId="5DAEB3BE" w14:textId="77777777" w:rsidR="002E56F4" w:rsidRPr="00A90770" w:rsidRDefault="002E56F4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</w:p>
        </w:tc>
      </w:tr>
      <w:tr w:rsidR="005C180A" w:rsidRPr="00A90770" w14:paraId="2BA9660F" w14:textId="77777777" w:rsidTr="005C180A">
        <w:trPr>
          <w:trHeight w:val="539"/>
        </w:trPr>
        <w:tc>
          <w:tcPr>
            <w:tcW w:w="3055" w:type="dxa"/>
            <w:shd w:val="clear" w:color="auto" w:fill="auto"/>
          </w:tcPr>
          <w:p w14:paraId="19978DBA" w14:textId="62475DD0" w:rsidR="005C180A" w:rsidRPr="00A90770" w:rsidRDefault="005C180A" w:rsidP="005C180A">
            <w:pPr>
              <w:rPr>
                <w:rFonts w:ascii="Calibri" w:hAnsi="Calibri" w:cs="Arial"/>
                <w:b/>
                <w:noProof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>Date</w:t>
            </w:r>
          </w:p>
        </w:tc>
        <w:tc>
          <w:tcPr>
            <w:tcW w:w="6110" w:type="dxa"/>
            <w:gridSpan w:val="2"/>
            <w:shd w:val="clear" w:color="auto" w:fill="auto"/>
          </w:tcPr>
          <w:p w14:paraId="6624C513" w14:textId="6E7CE6FD" w:rsidR="005C180A" w:rsidRPr="00A90770" w:rsidRDefault="006F3A24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16 november 2017</w:t>
            </w:r>
          </w:p>
        </w:tc>
      </w:tr>
      <w:tr w:rsidR="00B506A6" w:rsidRPr="00A90770" w14:paraId="5DAEB3C3" w14:textId="77777777" w:rsidTr="005C180A">
        <w:trPr>
          <w:trHeight w:val="415"/>
        </w:trPr>
        <w:tc>
          <w:tcPr>
            <w:tcW w:w="3055" w:type="dxa"/>
            <w:shd w:val="clear" w:color="auto" w:fill="auto"/>
          </w:tcPr>
          <w:p w14:paraId="5DAEB3C0" w14:textId="64C42338" w:rsidR="00B506A6" w:rsidRPr="00A90770" w:rsidRDefault="00B506A6" w:rsidP="005C180A">
            <w:pPr>
              <w:rPr>
                <w:rFonts w:ascii="Calibri" w:hAnsi="Calibri" w:cs="Arial"/>
                <w:b/>
                <w:noProof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>Team members</w:t>
            </w:r>
          </w:p>
        </w:tc>
        <w:tc>
          <w:tcPr>
            <w:tcW w:w="3055" w:type="dxa"/>
            <w:shd w:val="clear" w:color="auto" w:fill="auto"/>
          </w:tcPr>
          <w:p w14:paraId="55B66668" w14:textId="2DF2BF1A" w:rsidR="00B506A6" w:rsidRPr="00A90770" w:rsidRDefault="00723876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>Hours worked</w:t>
            </w:r>
            <w:r w:rsidR="00B506A6" w:rsidRPr="00A90770">
              <w:rPr>
                <w:rFonts w:ascii="Calibri" w:hAnsi="Calibri" w:cs="Arial"/>
                <w:b/>
                <w:noProof/>
                <w:sz w:val="22"/>
              </w:rPr>
              <w:t xml:space="preserve"> </w:t>
            </w:r>
            <w:r w:rsidRPr="00A90770">
              <w:rPr>
                <w:rFonts w:ascii="Calibri" w:hAnsi="Calibri" w:cs="Arial"/>
                <w:b/>
                <w:noProof/>
                <w:sz w:val="22"/>
              </w:rPr>
              <w:t>this week</w:t>
            </w:r>
          </w:p>
        </w:tc>
        <w:tc>
          <w:tcPr>
            <w:tcW w:w="3055" w:type="dxa"/>
            <w:shd w:val="clear" w:color="auto" w:fill="auto"/>
          </w:tcPr>
          <w:p w14:paraId="5DAEB3C2" w14:textId="6020CFDE" w:rsidR="00B506A6" w:rsidRPr="00A90770" w:rsidRDefault="00B506A6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 xml:space="preserve">Total </w:t>
            </w:r>
            <w:r w:rsidR="00723876" w:rsidRPr="00A90770">
              <w:rPr>
                <w:rFonts w:ascii="Calibri" w:hAnsi="Calibri" w:cs="Arial"/>
                <w:b/>
                <w:noProof/>
                <w:sz w:val="22"/>
              </w:rPr>
              <w:t>hours</w:t>
            </w:r>
            <w:r w:rsidRPr="00A90770">
              <w:rPr>
                <w:rFonts w:ascii="Calibri" w:hAnsi="Calibri" w:cs="Arial"/>
                <w:b/>
                <w:noProof/>
                <w:sz w:val="22"/>
              </w:rPr>
              <w:t xml:space="preserve"> worked</w:t>
            </w:r>
          </w:p>
        </w:tc>
      </w:tr>
      <w:tr w:rsidR="00B506A6" w:rsidRPr="00A90770" w14:paraId="127B4AE9" w14:textId="77777777" w:rsidTr="005C180A">
        <w:trPr>
          <w:trHeight w:val="412"/>
        </w:trPr>
        <w:tc>
          <w:tcPr>
            <w:tcW w:w="3055" w:type="dxa"/>
            <w:shd w:val="clear" w:color="auto" w:fill="auto"/>
          </w:tcPr>
          <w:p w14:paraId="2AEB3DAC" w14:textId="48B66169" w:rsidR="00B506A6" w:rsidRPr="00A90770" w:rsidRDefault="006F3A24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Rick de Bondt</w:t>
            </w:r>
          </w:p>
        </w:tc>
        <w:tc>
          <w:tcPr>
            <w:tcW w:w="3055" w:type="dxa"/>
            <w:shd w:val="clear" w:color="auto" w:fill="auto"/>
          </w:tcPr>
          <w:p w14:paraId="05A99499" w14:textId="56A04977" w:rsidR="00B506A6" w:rsidRPr="00A90770" w:rsidRDefault="00745C57" w:rsidP="005C180A">
            <w:pPr>
              <w:pStyle w:val="CommentText"/>
              <w:rPr>
                <w:rFonts w:ascii="Calibri" w:hAnsi="Calibri" w:cs="Arial"/>
                <w:noProof/>
                <w:color w:val="808080" w:themeColor="background1" w:themeShade="80"/>
                <w:sz w:val="22"/>
              </w:rPr>
            </w:pPr>
            <w:r>
              <w:rPr>
                <w:rFonts w:ascii="Calibri" w:hAnsi="Calibri" w:cs="Arial"/>
                <w:noProof/>
                <w:color w:val="000000" w:themeColor="text1"/>
                <w:sz w:val="22"/>
              </w:rPr>
              <w:t>19</w:t>
            </w:r>
          </w:p>
        </w:tc>
        <w:tc>
          <w:tcPr>
            <w:tcW w:w="3055" w:type="dxa"/>
            <w:shd w:val="clear" w:color="auto" w:fill="auto"/>
          </w:tcPr>
          <w:p w14:paraId="1DA9B46C" w14:textId="365C8F21" w:rsidR="00B506A6" w:rsidRPr="00A90770" w:rsidRDefault="00745C57" w:rsidP="005C180A">
            <w:pPr>
              <w:pStyle w:val="CommentText"/>
              <w:rPr>
                <w:rFonts w:ascii="Calibri" w:hAnsi="Calibri" w:cs="Arial"/>
                <w:noProof/>
                <w:color w:val="808080" w:themeColor="background1" w:themeShade="80"/>
                <w:sz w:val="22"/>
              </w:rPr>
            </w:pPr>
            <w:r>
              <w:rPr>
                <w:rFonts w:ascii="Calibri" w:hAnsi="Calibri" w:cs="Arial"/>
                <w:noProof/>
                <w:color w:val="000000" w:themeColor="text1"/>
                <w:sz w:val="22"/>
              </w:rPr>
              <w:t>19</w:t>
            </w:r>
          </w:p>
        </w:tc>
      </w:tr>
      <w:tr w:rsidR="00B506A6" w:rsidRPr="00A90770" w14:paraId="0A875883" w14:textId="77777777" w:rsidTr="005C180A">
        <w:trPr>
          <w:trHeight w:val="412"/>
        </w:trPr>
        <w:tc>
          <w:tcPr>
            <w:tcW w:w="3055" w:type="dxa"/>
            <w:shd w:val="clear" w:color="auto" w:fill="auto"/>
          </w:tcPr>
          <w:p w14:paraId="1EF57E8D" w14:textId="17C3C965" w:rsidR="00B506A6" w:rsidRPr="00A90770" w:rsidRDefault="006F3A24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Marthijn Tijmes</w:t>
            </w:r>
          </w:p>
        </w:tc>
        <w:tc>
          <w:tcPr>
            <w:tcW w:w="3055" w:type="dxa"/>
            <w:shd w:val="clear" w:color="auto" w:fill="auto"/>
          </w:tcPr>
          <w:p w14:paraId="4AC4DEDF" w14:textId="0851A22E" w:rsidR="00B506A6" w:rsidRPr="00A90770" w:rsidRDefault="00A90770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22</w:t>
            </w:r>
          </w:p>
        </w:tc>
        <w:tc>
          <w:tcPr>
            <w:tcW w:w="3055" w:type="dxa"/>
            <w:shd w:val="clear" w:color="auto" w:fill="auto"/>
          </w:tcPr>
          <w:p w14:paraId="4B0499A6" w14:textId="5929BEE8" w:rsidR="00B506A6" w:rsidRPr="00A90770" w:rsidRDefault="00745C57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22</w:t>
            </w:r>
          </w:p>
        </w:tc>
      </w:tr>
      <w:tr w:rsidR="00B506A6" w:rsidRPr="00A90770" w14:paraId="5468D8AB" w14:textId="77777777" w:rsidTr="00745C57">
        <w:trPr>
          <w:trHeight w:val="423"/>
        </w:trPr>
        <w:tc>
          <w:tcPr>
            <w:tcW w:w="3055" w:type="dxa"/>
            <w:shd w:val="clear" w:color="auto" w:fill="auto"/>
          </w:tcPr>
          <w:p w14:paraId="055B5FF4" w14:textId="4D11EFC6" w:rsidR="00B506A6" w:rsidRPr="00A90770" w:rsidRDefault="006F3A24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Jerko Lenstra</w:t>
            </w:r>
          </w:p>
        </w:tc>
        <w:tc>
          <w:tcPr>
            <w:tcW w:w="3055" w:type="dxa"/>
            <w:shd w:val="clear" w:color="auto" w:fill="auto"/>
          </w:tcPr>
          <w:p w14:paraId="2105A686" w14:textId="52A542B5" w:rsidR="00B506A6" w:rsidRPr="00A90770" w:rsidRDefault="00A90770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2</w:t>
            </w:r>
            <w:r w:rsidR="00167ED1">
              <w:rPr>
                <w:rFonts w:ascii="Calibri" w:hAnsi="Calibri" w:cs="Arial"/>
                <w:noProof/>
                <w:sz w:val="22"/>
              </w:rPr>
              <w:t>1</w:t>
            </w:r>
          </w:p>
        </w:tc>
        <w:tc>
          <w:tcPr>
            <w:tcW w:w="3055" w:type="dxa"/>
            <w:shd w:val="clear" w:color="auto" w:fill="auto"/>
          </w:tcPr>
          <w:p w14:paraId="01E14408" w14:textId="39FB85ED" w:rsidR="00B506A6" w:rsidRPr="00745C57" w:rsidRDefault="00745C57" w:rsidP="00745C57">
            <w:pPr>
              <w:pStyle w:val="CommentText"/>
            </w:pPr>
            <w:r>
              <w:rPr>
                <w:rFonts w:ascii="Calibri" w:hAnsi="Calibri" w:cs="Arial"/>
                <w:noProof/>
                <w:sz w:val="22"/>
              </w:rPr>
              <w:t>21</w:t>
            </w:r>
          </w:p>
        </w:tc>
      </w:tr>
      <w:tr w:rsidR="00B506A6" w:rsidRPr="00A90770" w14:paraId="56B2A62A" w14:textId="77777777" w:rsidTr="005C180A">
        <w:trPr>
          <w:trHeight w:val="412"/>
        </w:trPr>
        <w:tc>
          <w:tcPr>
            <w:tcW w:w="3055" w:type="dxa"/>
            <w:shd w:val="clear" w:color="auto" w:fill="auto"/>
          </w:tcPr>
          <w:p w14:paraId="554CF807" w14:textId="77777777" w:rsidR="00B506A6" w:rsidRPr="00A90770" w:rsidRDefault="00B506A6" w:rsidP="005C180A">
            <w:pPr>
              <w:rPr>
                <w:rFonts w:ascii="Calibri" w:hAnsi="Calibri" w:cs="Arial"/>
                <w:noProof/>
                <w:sz w:val="22"/>
              </w:rPr>
            </w:pPr>
          </w:p>
        </w:tc>
        <w:tc>
          <w:tcPr>
            <w:tcW w:w="3055" w:type="dxa"/>
            <w:shd w:val="clear" w:color="auto" w:fill="auto"/>
          </w:tcPr>
          <w:p w14:paraId="4E36209E" w14:textId="77777777" w:rsidR="00B506A6" w:rsidRPr="00A90770" w:rsidRDefault="00B506A6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</w:p>
        </w:tc>
        <w:tc>
          <w:tcPr>
            <w:tcW w:w="3055" w:type="dxa"/>
            <w:shd w:val="clear" w:color="auto" w:fill="auto"/>
          </w:tcPr>
          <w:p w14:paraId="04D41191" w14:textId="4027B421" w:rsidR="00B506A6" w:rsidRPr="00A90770" w:rsidRDefault="00B506A6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</w:p>
        </w:tc>
      </w:tr>
      <w:tr w:rsidR="00B506A6" w:rsidRPr="00A90770" w14:paraId="2AD7C92C" w14:textId="77777777" w:rsidTr="005C180A">
        <w:trPr>
          <w:trHeight w:val="412"/>
        </w:trPr>
        <w:tc>
          <w:tcPr>
            <w:tcW w:w="3055" w:type="dxa"/>
            <w:shd w:val="clear" w:color="auto" w:fill="auto"/>
          </w:tcPr>
          <w:p w14:paraId="1E9D85D5" w14:textId="77777777" w:rsidR="00B506A6" w:rsidRPr="00A90770" w:rsidRDefault="00B506A6" w:rsidP="005C180A">
            <w:pPr>
              <w:rPr>
                <w:rFonts w:ascii="Calibri" w:hAnsi="Calibri" w:cs="Arial"/>
                <w:noProof/>
                <w:sz w:val="22"/>
              </w:rPr>
            </w:pPr>
          </w:p>
        </w:tc>
        <w:tc>
          <w:tcPr>
            <w:tcW w:w="3055" w:type="dxa"/>
            <w:shd w:val="clear" w:color="auto" w:fill="auto"/>
          </w:tcPr>
          <w:p w14:paraId="20C85313" w14:textId="77777777" w:rsidR="00B506A6" w:rsidRPr="00A90770" w:rsidRDefault="00B506A6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</w:p>
        </w:tc>
        <w:tc>
          <w:tcPr>
            <w:tcW w:w="3055" w:type="dxa"/>
            <w:shd w:val="clear" w:color="auto" w:fill="auto"/>
          </w:tcPr>
          <w:p w14:paraId="1C23F76D" w14:textId="5A6CF38D" w:rsidR="00B506A6" w:rsidRPr="00A90770" w:rsidRDefault="00B506A6" w:rsidP="005C180A">
            <w:pPr>
              <w:pStyle w:val="CommentText"/>
              <w:rPr>
                <w:rFonts w:ascii="Calibri" w:hAnsi="Calibri" w:cs="Arial"/>
                <w:noProof/>
                <w:sz w:val="22"/>
              </w:rPr>
            </w:pPr>
          </w:p>
        </w:tc>
      </w:tr>
      <w:tr w:rsidR="00516C01" w:rsidRPr="00A90770" w14:paraId="5DAEB3D9" w14:textId="77777777" w:rsidTr="005C180A">
        <w:trPr>
          <w:trHeight w:val="268"/>
        </w:trPr>
        <w:tc>
          <w:tcPr>
            <w:tcW w:w="9165" w:type="dxa"/>
            <w:gridSpan w:val="3"/>
            <w:shd w:val="clear" w:color="auto" w:fill="95B3D7" w:themeFill="accent1" w:themeFillTint="99"/>
          </w:tcPr>
          <w:p w14:paraId="5DAEB3D8" w14:textId="6A9D0160" w:rsidR="00516C01" w:rsidRPr="00A90770" w:rsidRDefault="00AE4063" w:rsidP="005C180A">
            <w:pPr>
              <w:jc w:val="center"/>
              <w:rPr>
                <w:rFonts w:ascii="Calibri" w:hAnsi="Calibri" w:cs="Arial"/>
                <w:b/>
                <w:noProof/>
                <w:sz w:val="22"/>
              </w:rPr>
            </w:pPr>
            <w:r w:rsidRPr="00A90770">
              <w:rPr>
                <w:rFonts w:ascii="Calibri" w:hAnsi="Calibri" w:cs="Arial"/>
                <w:b/>
                <w:noProof/>
                <w:sz w:val="22"/>
              </w:rPr>
              <w:t>Progress</w:t>
            </w:r>
          </w:p>
        </w:tc>
      </w:tr>
      <w:tr w:rsidR="008514BB" w:rsidRPr="00A90770" w14:paraId="074F88BF" w14:textId="77777777" w:rsidTr="005C180A">
        <w:trPr>
          <w:trHeight w:val="1134"/>
        </w:trPr>
        <w:tc>
          <w:tcPr>
            <w:tcW w:w="9165" w:type="dxa"/>
            <w:gridSpan w:val="3"/>
            <w:shd w:val="clear" w:color="auto" w:fill="auto"/>
          </w:tcPr>
          <w:p w14:paraId="2C74F1F5" w14:textId="0E7B8E4B" w:rsidR="00E45A1F" w:rsidRPr="00A90770" w:rsidRDefault="005C576D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 xml:space="preserve">What did you do </w:t>
            </w:r>
            <w:r w:rsidR="00E638FF" w:rsidRPr="00A90770">
              <w:rPr>
                <w:rFonts w:ascii="Calibri" w:hAnsi="Calibri" w:cs="Arial"/>
                <w:noProof/>
                <w:sz w:val="22"/>
              </w:rPr>
              <w:t>this week</w:t>
            </w:r>
            <w:r w:rsidRPr="00A90770">
              <w:rPr>
                <w:rFonts w:ascii="Calibri" w:hAnsi="Calibri" w:cs="Arial"/>
                <w:noProof/>
                <w:sz w:val="22"/>
              </w:rPr>
              <w:t>?</w:t>
            </w:r>
          </w:p>
          <w:p w14:paraId="26CD3485" w14:textId="7C30F464" w:rsidR="00E45A1F" w:rsidRPr="00A90770" w:rsidRDefault="00A90770" w:rsidP="00A9077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Plan van aanpak gemaakt</w:t>
            </w:r>
            <w:r w:rsidR="00B54425">
              <w:rPr>
                <w:rFonts w:ascii="Calibri" w:hAnsi="Calibri" w:cs="Arial"/>
                <w:noProof/>
                <w:sz w:val="22"/>
              </w:rPr>
              <w:t>.</w:t>
            </w:r>
          </w:p>
          <w:p w14:paraId="463B49CF" w14:textId="7D1C8EFE" w:rsidR="00A90770" w:rsidRDefault="00A90770" w:rsidP="00A9077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Hardware besteld</w:t>
            </w:r>
            <w:r w:rsidR="00B54425">
              <w:rPr>
                <w:rFonts w:ascii="Calibri" w:hAnsi="Calibri" w:cs="Arial"/>
                <w:noProof/>
                <w:sz w:val="22"/>
              </w:rPr>
              <w:t>.</w:t>
            </w:r>
          </w:p>
          <w:p w14:paraId="5F69AFB5" w14:textId="7F1ECBF0" w:rsidR="00A90770" w:rsidRDefault="00FD453C" w:rsidP="00A9077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Contact opgenomen met Peter over GPS modules.</w:t>
            </w:r>
          </w:p>
          <w:p w14:paraId="3A05B077" w14:textId="54F1152F" w:rsidR="00A90770" w:rsidRPr="00A90770" w:rsidRDefault="00A90770" w:rsidP="00A9077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Eerste sprintplanning</w:t>
            </w:r>
            <w:r w:rsidR="007E4693">
              <w:rPr>
                <w:rFonts w:ascii="Calibri" w:hAnsi="Calibri" w:cs="Arial"/>
                <w:noProof/>
                <w:sz w:val="22"/>
              </w:rPr>
              <w:t xml:space="preserve"> gemaakt</w:t>
            </w:r>
            <w:r w:rsidR="00B54425">
              <w:rPr>
                <w:rFonts w:ascii="Calibri" w:hAnsi="Calibri" w:cs="Arial"/>
                <w:noProof/>
                <w:sz w:val="22"/>
              </w:rPr>
              <w:t>.</w:t>
            </w:r>
          </w:p>
        </w:tc>
      </w:tr>
      <w:tr w:rsidR="008514BB" w:rsidRPr="00A90770" w14:paraId="0891A4F0" w14:textId="77777777" w:rsidTr="005222F2">
        <w:trPr>
          <w:trHeight w:val="311"/>
        </w:trPr>
        <w:tc>
          <w:tcPr>
            <w:tcW w:w="9165" w:type="dxa"/>
            <w:gridSpan w:val="3"/>
            <w:shd w:val="clear" w:color="auto" w:fill="auto"/>
          </w:tcPr>
          <w:p w14:paraId="1C139EFF" w14:textId="78051E08" w:rsidR="008514BB" w:rsidRPr="00A90770" w:rsidRDefault="008514BB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 xml:space="preserve">What </w:t>
            </w:r>
            <w:r w:rsidR="00BC16CF" w:rsidRPr="00A90770">
              <w:rPr>
                <w:rFonts w:ascii="Calibri" w:hAnsi="Calibri" w:cs="Arial"/>
                <w:noProof/>
                <w:sz w:val="22"/>
              </w:rPr>
              <w:t xml:space="preserve">goes </w:t>
            </w:r>
            <w:r w:rsidRPr="00A90770">
              <w:rPr>
                <w:rFonts w:ascii="Calibri" w:hAnsi="Calibri" w:cs="Arial"/>
                <w:noProof/>
                <w:sz w:val="22"/>
              </w:rPr>
              <w:t>well?</w:t>
            </w:r>
          </w:p>
          <w:p w14:paraId="01EA24A0" w14:textId="77777777" w:rsidR="00FD453C" w:rsidRDefault="00A90770" w:rsidP="00FD453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LaTeX layout gemaakt (voorbereidend op stage/afstuderen)</w:t>
            </w:r>
            <w:r w:rsidR="005222F2">
              <w:rPr>
                <w:rFonts w:ascii="Calibri" w:hAnsi="Calibri" w:cs="Arial"/>
                <w:noProof/>
                <w:sz w:val="22"/>
              </w:rPr>
              <w:t>.</w:t>
            </w:r>
          </w:p>
          <w:p w14:paraId="5FB92FB6" w14:textId="77777777" w:rsidR="00FD453C" w:rsidRDefault="00FD453C" w:rsidP="00FD453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Juiste hardware uitgezocht en besteld.</w:t>
            </w:r>
          </w:p>
          <w:p w14:paraId="562C9D0B" w14:textId="223BA483" w:rsidR="00745C57" w:rsidRPr="00FD453C" w:rsidRDefault="00745C57" w:rsidP="00FD453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 xml:space="preserve">Tijd </w:t>
            </w:r>
            <w:r>
              <w:t xml:space="preserve"> </w:t>
            </w:r>
            <w:r w:rsidRPr="00745C57">
              <w:rPr>
                <w:rFonts w:ascii="Calibri" w:hAnsi="Calibri" w:cs="Arial"/>
                <w:noProof/>
                <w:sz w:val="22"/>
              </w:rPr>
              <w:t>geïnvesteerd</w:t>
            </w:r>
            <w:r>
              <w:rPr>
                <w:rFonts w:ascii="Calibri" w:hAnsi="Calibri" w:cs="Arial"/>
                <w:noProof/>
                <w:sz w:val="22"/>
              </w:rPr>
              <w:t xml:space="preserve"> in ondersteunende tools (git, Toggl, LaTeX)</w:t>
            </w:r>
            <w:bookmarkStart w:id="0" w:name="_GoBack"/>
            <w:bookmarkEnd w:id="0"/>
          </w:p>
        </w:tc>
      </w:tr>
      <w:tr w:rsidR="008514BB" w:rsidRPr="00A90770" w14:paraId="46411CFE" w14:textId="77777777" w:rsidTr="005222F2">
        <w:trPr>
          <w:trHeight w:val="255"/>
        </w:trPr>
        <w:tc>
          <w:tcPr>
            <w:tcW w:w="9165" w:type="dxa"/>
            <w:gridSpan w:val="3"/>
            <w:shd w:val="clear" w:color="auto" w:fill="auto"/>
          </w:tcPr>
          <w:p w14:paraId="4071E582" w14:textId="3849FC28" w:rsidR="008514BB" w:rsidRPr="00A90770" w:rsidRDefault="008514BB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 xml:space="preserve">What </w:t>
            </w:r>
            <w:r w:rsidR="00BC16CF" w:rsidRPr="00A90770">
              <w:rPr>
                <w:rFonts w:ascii="Calibri" w:hAnsi="Calibri" w:cs="Arial"/>
                <w:noProof/>
                <w:sz w:val="22"/>
              </w:rPr>
              <w:t xml:space="preserve">does </w:t>
            </w:r>
            <w:r w:rsidR="00E638FF" w:rsidRPr="00A90770">
              <w:rPr>
                <w:rFonts w:ascii="Calibri" w:hAnsi="Calibri" w:cs="Arial"/>
                <w:noProof/>
                <w:sz w:val="22"/>
              </w:rPr>
              <w:t xml:space="preserve">not </w:t>
            </w:r>
            <w:r w:rsidR="00BC16CF" w:rsidRPr="00A90770">
              <w:rPr>
                <w:rFonts w:ascii="Calibri" w:hAnsi="Calibri" w:cs="Arial"/>
                <w:noProof/>
                <w:sz w:val="22"/>
              </w:rPr>
              <w:t>go well. W</w:t>
            </w:r>
            <w:r w:rsidR="00E45A1F" w:rsidRPr="00A90770">
              <w:rPr>
                <w:rFonts w:ascii="Calibri" w:hAnsi="Calibri" w:cs="Arial"/>
                <w:noProof/>
                <w:sz w:val="22"/>
              </w:rPr>
              <w:t>hat are (possible) solutions?</w:t>
            </w:r>
          </w:p>
          <w:p w14:paraId="37CC10D9" w14:textId="48EEFFA7" w:rsidR="00643A41" w:rsidRPr="00643A41" w:rsidRDefault="00077274" w:rsidP="00643A4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Laat begonnen met het maken van het PvA</w:t>
            </w:r>
            <w:r w:rsidR="00B54425">
              <w:rPr>
                <w:rFonts w:ascii="Calibri" w:hAnsi="Calibri" w:cs="Arial"/>
                <w:noProof/>
                <w:sz w:val="22"/>
              </w:rPr>
              <w:t>.</w:t>
            </w:r>
          </w:p>
          <w:p w14:paraId="23F9EE8B" w14:textId="3F30063A" w:rsidR="00E45A1F" w:rsidRPr="005222F2" w:rsidRDefault="00FD453C" w:rsidP="00FD453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We hadden eerder al contact op willen nemen met Peter wat betreft hardware.</w:t>
            </w:r>
          </w:p>
        </w:tc>
      </w:tr>
      <w:tr w:rsidR="008514BB" w:rsidRPr="00A90770" w14:paraId="2A03091D" w14:textId="77777777" w:rsidTr="005C180A">
        <w:trPr>
          <w:trHeight w:val="1134"/>
        </w:trPr>
        <w:tc>
          <w:tcPr>
            <w:tcW w:w="9165" w:type="dxa"/>
            <w:gridSpan w:val="3"/>
            <w:shd w:val="clear" w:color="auto" w:fill="auto"/>
          </w:tcPr>
          <w:p w14:paraId="2389F9D2" w14:textId="04BBCD52" w:rsidR="008514BB" w:rsidRPr="00A90770" w:rsidRDefault="00BC16CF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 xml:space="preserve">Activities for </w:t>
            </w:r>
            <w:r w:rsidR="00E45A1F" w:rsidRPr="00A90770">
              <w:rPr>
                <w:rFonts w:ascii="Calibri" w:hAnsi="Calibri" w:cs="Arial"/>
                <w:noProof/>
                <w:sz w:val="22"/>
              </w:rPr>
              <w:t>next week:</w:t>
            </w:r>
          </w:p>
          <w:p w14:paraId="402D5972" w14:textId="40D7F37A" w:rsidR="00E45A1F" w:rsidRDefault="00A90770" w:rsidP="00A9077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Eerste sprint uitvoeren</w:t>
            </w:r>
            <w:r w:rsidR="00B54425">
              <w:rPr>
                <w:rFonts w:ascii="Calibri" w:hAnsi="Calibri" w:cs="Arial"/>
                <w:noProof/>
                <w:sz w:val="22"/>
              </w:rPr>
              <w:t>.</w:t>
            </w:r>
          </w:p>
          <w:p w14:paraId="2779748A" w14:textId="3E2F0802" w:rsidR="005222F2" w:rsidRDefault="005222F2" w:rsidP="005222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Function</w:t>
            </w:r>
            <w:r w:rsidR="00FD453C">
              <w:rPr>
                <w:rFonts w:ascii="Calibri" w:hAnsi="Calibri" w:cs="Arial"/>
                <w:noProof/>
                <w:sz w:val="22"/>
              </w:rPr>
              <w:t>eel</w:t>
            </w:r>
            <w:r>
              <w:rPr>
                <w:rFonts w:ascii="Calibri" w:hAnsi="Calibri" w:cs="Arial"/>
                <w:noProof/>
                <w:sz w:val="22"/>
              </w:rPr>
              <w:t xml:space="preserve"> ontwerp maken</w:t>
            </w:r>
            <w:r w:rsidR="00FD453C">
              <w:rPr>
                <w:rFonts w:ascii="Calibri" w:hAnsi="Calibri" w:cs="Arial"/>
                <w:noProof/>
                <w:sz w:val="22"/>
              </w:rPr>
              <w:t>.</w:t>
            </w:r>
          </w:p>
          <w:p w14:paraId="56E80476" w14:textId="2D531CE1" w:rsidR="005222F2" w:rsidRDefault="005222F2" w:rsidP="00A9077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Technisch ontwerp maken</w:t>
            </w:r>
            <w:r w:rsidR="00FD453C">
              <w:rPr>
                <w:rFonts w:ascii="Calibri" w:hAnsi="Calibri" w:cs="Arial"/>
                <w:noProof/>
                <w:sz w:val="22"/>
              </w:rPr>
              <w:t>.</w:t>
            </w:r>
          </w:p>
          <w:p w14:paraId="13D2915F" w14:textId="6887A9A5" w:rsidR="00643A41" w:rsidRDefault="005222F2" w:rsidP="00A9077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LoRa gebruik onderzoeken</w:t>
            </w:r>
            <w:r w:rsidR="00FD453C">
              <w:rPr>
                <w:rFonts w:ascii="Calibri" w:hAnsi="Calibri" w:cs="Arial"/>
                <w:noProof/>
                <w:sz w:val="22"/>
              </w:rPr>
              <w:t>.</w:t>
            </w:r>
          </w:p>
          <w:p w14:paraId="4B021596" w14:textId="5FA0A329" w:rsidR="00A90770" w:rsidRPr="00110E15" w:rsidRDefault="005222F2" w:rsidP="005C180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>GPS gebruik onderzoeken</w:t>
            </w:r>
            <w:r w:rsidR="00FD453C">
              <w:rPr>
                <w:rFonts w:ascii="Calibri" w:hAnsi="Calibri" w:cs="Arial"/>
                <w:noProof/>
                <w:sz w:val="22"/>
              </w:rPr>
              <w:t>.</w:t>
            </w:r>
          </w:p>
        </w:tc>
      </w:tr>
      <w:tr w:rsidR="008514BB" w:rsidRPr="00A90770" w14:paraId="46C58E89" w14:textId="77777777" w:rsidTr="006530E1">
        <w:trPr>
          <w:trHeight w:val="422"/>
        </w:trPr>
        <w:tc>
          <w:tcPr>
            <w:tcW w:w="9165" w:type="dxa"/>
            <w:gridSpan w:val="3"/>
            <w:tcBorders>
              <w:bottom w:val="single" w:sz="6" w:space="0" w:color="000000"/>
            </w:tcBorders>
            <w:shd w:val="clear" w:color="auto" w:fill="auto"/>
          </w:tcPr>
          <w:p w14:paraId="0E43A162" w14:textId="78827069" w:rsidR="008514BB" w:rsidRPr="00A90770" w:rsidRDefault="00DF0267" w:rsidP="005C180A">
            <w:pPr>
              <w:rPr>
                <w:rFonts w:ascii="Calibri" w:hAnsi="Calibri" w:cs="Arial"/>
                <w:noProof/>
                <w:sz w:val="22"/>
              </w:rPr>
            </w:pPr>
            <w:r w:rsidRPr="00A90770">
              <w:rPr>
                <w:rFonts w:ascii="Calibri" w:hAnsi="Calibri" w:cs="Arial"/>
                <w:noProof/>
                <w:sz w:val="22"/>
              </w:rPr>
              <w:t>Short reflection</w:t>
            </w:r>
            <w:r w:rsidR="00BC16CF" w:rsidRPr="00A90770">
              <w:rPr>
                <w:rFonts w:ascii="Calibri" w:hAnsi="Calibri" w:cs="Arial"/>
                <w:noProof/>
                <w:sz w:val="22"/>
              </w:rPr>
              <w:t>:</w:t>
            </w:r>
          </w:p>
          <w:p w14:paraId="2C6C0341" w14:textId="2F8A17A0" w:rsidR="00167ED1" w:rsidRPr="00745C57" w:rsidRDefault="00110E15" w:rsidP="00745C5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Arial"/>
                <w:noProof/>
                <w:sz w:val="22"/>
              </w:rPr>
            </w:pPr>
            <w:r>
              <w:rPr>
                <w:rFonts w:ascii="Calibri" w:hAnsi="Calibri" w:cs="Arial"/>
                <w:noProof/>
                <w:sz w:val="22"/>
              </w:rPr>
              <w:t xml:space="preserve">Het was </w:t>
            </w:r>
            <w:r w:rsidR="0041464B">
              <w:rPr>
                <w:rFonts w:ascii="Calibri" w:hAnsi="Calibri" w:cs="Arial"/>
                <w:noProof/>
                <w:sz w:val="22"/>
              </w:rPr>
              <w:t xml:space="preserve">beter geweest als we </w:t>
            </w:r>
            <w:r w:rsidR="006530E1">
              <w:rPr>
                <w:rFonts w:ascii="Calibri" w:hAnsi="Calibri" w:cs="Arial"/>
                <w:noProof/>
                <w:sz w:val="22"/>
              </w:rPr>
              <w:t xml:space="preserve">het PvA al voor deze week af hadden gehad, vanwege de </w:t>
            </w:r>
            <w:r w:rsidR="00167ED1">
              <w:rPr>
                <w:rFonts w:ascii="Calibri" w:hAnsi="Calibri" w:cs="Arial"/>
                <w:noProof/>
                <w:sz w:val="22"/>
              </w:rPr>
              <w:t>beperkte tijd, want eigenlijk hadden we het TO/FO al af willen hebben.</w:t>
            </w:r>
          </w:p>
        </w:tc>
      </w:tr>
    </w:tbl>
    <w:p w14:paraId="5DAEB3F2" w14:textId="77777777" w:rsidR="002E56F4" w:rsidRPr="00A90770" w:rsidRDefault="002E56F4" w:rsidP="00516C01">
      <w:pPr>
        <w:rPr>
          <w:noProof/>
        </w:rPr>
      </w:pPr>
    </w:p>
    <w:sectPr w:rsidR="002E56F4" w:rsidRPr="00A90770">
      <w:headerReference w:type="default" r:id="rId12"/>
      <w:footerReference w:type="default" r:id="rId13"/>
      <w:type w:val="continuous"/>
      <w:pgSz w:w="11906" w:h="16838" w:code="9"/>
      <w:pgMar w:top="1701" w:right="992" w:bottom="1418" w:left="1418" w:header="708" w:footer="59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7DE9A" w14:textId="77777777" w:rsidR="007741BE" w:rsidRDefault="007741BE">
      <w:r>
        <w:separator/>
      </w:r>
    </w:p>
  </w:endnote>
  <w:endnote w:type="continuationSeparator" w:id="0">
    <w:p w14:paraId="1D501C7F" w14:textId="77777777" w:rsidR="007741BE" w:rsidRDefault="0077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nsit-Normal">
    <w:charset w:val="00"/>
    <w:family w:val="auto"/>
    <w:pitch w:val="variable"/>
    <w:sig w:usb0="80000027" w:usb1="00000000" w:usb2="00000000" w:usb3="00000000" w:csb0="00000001" w:csb1="00000000"/>
  </w:font>
  <w:font w:name="Transit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F3A27" w14:textId="1A77A7F9" w:rsidR="005C180A" w:rsidRPr="005C180A" w:rsidRDefault="005C180A">
    <w:pPr>
      <w:pStyle w:val="Footer"/>
      <w:rPr>
        <w:lang w:val="en-GB"/>
      </w:rPr>
    </w:pPr>
    <w:proofErr w:type="spellStart"/>
    <w:r>
      <w:rPr>
        <w:lang w:val="en-GB"/>
      </w:rPr>
      <w:t>IoT</w:t>
    </w:r>
    <w:proofErr w:type="spellEnd"/>
    <w:r>
      <w:rPr>
        <w:lang w:val="en-GB"/>
      </w:rPr>
      <w:t xml:space="preserve"> Project – Progress report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E2F14F48F5394A87A267C2D703C62F7D"/>
      </w:placeholder>
      <w:temporary/>
      <w:showingPlcHdr/>
      <w15:appearance w15:val="hidden"/>
    </w:sdtPr>
    <w:sdtEndPr/>
    <w:sdtContent>
      <w:p w14:paraId="32BDA96D" w14:textId="77777777" w:rsidR="005C180A" w:rsidRDefault="005C180A">
        <w:pPr>
          <w:pStyle w:val="Footer"/>
        </w:pPr>
        <w:r>
          <w:t>[Type here]</w:t>
        </w:r>
      </w:p>
    </w:sdtContent>
  </w:sdt>
  <w:p w14:paraId="5DAEB3FB" w14:textId="77777777" w:rsidR="00CA56BA" w:rsidRDefault="00CA56B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B6107" w14:textId="77777777" w:rsidR="007741BE" w:rsidRDefault="007741BE">
      <w:r>
        <w:separator/>
      </w:r>
    </w:p>
  </w:footnote>
  <w:footnote w:type="continuationSeparator" w:id="0">
    <w:p w14:paraId="484E3854" w14:textId="77777777" w:rsidR="007741BE" w:rsidRDefault="007741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EB3F7" w14:textId="0107B727" w:rsidR="00CA56BA" w:rsidRDefault="00DA5A2F">
    <w:pPr>
      <w:pStyle w:val="Koptitel"/>
      <w:rPr>
        <w:lang w:val="en-US"/>
      </w:rPr>
    </w:pPr>
    <w:r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5DAEB3FC" wp14:editId="03B61F81">
          <wp:simplePos x="0" y="0"/>
          <wp:positionH relativeFrom="column">
            <wp:posOffset>-334010</wp:posOffset>
          </wp:positionH>
          <wp:positionV relativeFrom="margin">
            <wp:posOffset>-913765</wp:posOffset>
          </wp:positionV>
          <wp:extent cx="2653665" cy="638175"/>
          <wp:effectExtent l="0" t="0" r="0" b="9525"/>
          <wp:wrapSquare wrapText="right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66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AEB3F8" w14:textId="368402FC" w:rsidR="00CA56BA" w:rsidRPr="00D40FCE" w:rsidRDefault="005C180A" w:rsidP="00723876">
    <w:pPr>
      <w:pStyle w:val="Koptitel"/>
      <w:jc w:val="center"/>
      <w:rPr>
        <w:rFonts w:ascii="Calibri" w:hAnsi="Calibri"/>
        <w:lang w:val="en-US"/>
      </w:rPr>
    </w:pPr>
    <w:r>
      <w:rPr>
        <w:rFonts w:ascii="Calibri" w:hAnsi="Calibri"/>
      </w:rPr>
      <w:t xml:space="preserve">              </w:t>
    </w:r>
    <w:r>
      <w:rPr>
        <w:rFonts w:ascii="Calibri" w:hAnsi="Calibri"/>
      </w:rPr>
      <w:tab/>
    </w:r>
    <w:proofErr w:type="spellStart"/>
    <w:r w:rsidR="00AE4063">
      <w:rPr>
        <w:rFonts w:ascii="Calibri" w:hAnsi="Calibri"/>
      </w:rPr>
      <w:t>Progre</w:t>
    </w:r>
    <w:r w:rsidR="00FD5312">
      <w:rPr>
        <w:rFonts w:ascii="Calibri" w:hAnsi="Calibri"/>
      </w:rPr>
      <w:t>s</w:t>
    </w:r>
    <w:r w:rsidR="00C5170C">
      <w:rPr>
        <w:rFonts w:ascii="Calibri" w:hAnsi="Calibri"/>
      </w:rPr>
      <w:t>s</w:t>
    </w:r>
    <w:proofErr w:type="spellEnd"/>
    <w:r w:rsidR="00C5170C">
      <w:rPr>
        <w:rFonts w:ascii="Calibri" w:hAnsi="Calibri"/>
      </w:rPr>
      <w:t xml:space="preserve"> R</w:t>
    </w:r>
    <w:r w:rsidR="00AE4063">
      <w:rPr>
        <w:rFonts w:ascii="Calibri" w:hAnsi="Calibri"/>
      </w:rPr>
      <w:t>eport</w:t>
    </w:r>
  </w:p>
  <w:p w14:paraId="5DAEB3F9" w14:textId="77777777" w:rsidR="00CA56BA" w:rsidRDefault="00CA56B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EB3FA" w14:textId="77777777" w:rsidR="00CA56BA" w:rsidRPr="002E56F4" w:rsidRDefault="00CA56BA">
    <w:pPr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577A"/>
    <w:multiLevelType w:val="hybridMultilevel"/>
    <w:tmpl w:val="483A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B4BBD"/>
    <w:multiLevelType w:val="hybridMultilevel"/>
    <w:tmpl w:val="9C78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56916"/>
    <w:multiLevelType w:val="hybridMultilevel"/>
    <w:tmpl w:val="606A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E4A3B"/>
    <w:multiLevelType w:val="hybridMultilevel"/>
    <w:tmpl w:val="1BF0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BA"/>
    <w:rsid w:val="00077274"/>
    <w:rsid w:val="00096DC9"/>
    <w:rsid w:val="000C479C"/>
    <w:rsid w:val="00110E15"/>
    <w:rsid w:val="00156CB0"/>
    <w:rsid w:val="0015760A"/>
    <w:rsid w:val="00167ED1"/>
    <w:rsid w:val="001F6ECE"/>
    <w:rsid w:val="002459C0"/>
    <w:rsid w:val="002769B8"/>
    <w:rsid w:val="00284E46"/>
    <w:rsid w:val="002E56F4"/>
    <w:rsid w:val="002F0301"/>
    <w:rsid w:val="00376339"/>
    <w:rsid w:val="003A0FEF"/>
    <w:rsid w:val="003B3331"/>
    <w:rsid w:val="0041464B"/>
    <w:rsid w:val="004A58BC"/>
    <w:rsid w:val="004D4F2B"/>
    <w:rsid w:val="00516C01"/>
    <w:rsid w:val="005222F2"/>
    <w:rsid w:val="005334E5"/>
    <w:rsid w:val="005376EB"/>
    <w:rsid w:val="00563FB3"/>
    <w:rsid w:val="005837AF"/>
    <w:rsid w:val="005A2D04"/>
    <w:rsid w:val="005C180A"/>
    <w:rsid w:val="005C576D"/>
    <w:rsid w:val="00643A41"/>
    <w:rsid w:val="006530E1"/>
    <w:rsid w:val="006B4EE1"/>
    <w:rsid w:val="006E242F"/>
    <w:rsid w:val="006F3A24"/>
    <w:rsid w:val="00723876"/>
    <w:rsid w:val="007270F8"/>
    <w:rsid w:val="00745C57"/>
    <w:rsid w:val="00755489"/>
    <w:rsid w:val="00773568"/>
    <w:rsid w:val="007741BE"/>
    <w:rsid w:val="00784685"/>
    <w:rsid w:val="007C0939"/>
    <w:rsid w:val="007E4693"/>
    <w:rsid w:val="0082298C"/>
    <w:rsid w:val="008514BB"/>
    <w:rsid w:val="00887A75"/>
    <w:rsid w:val="00942621"/>
    <w:rsid w:val="009A7AD0"/>
    <w:rsid w:val="00A212A4"/>
    <w:rsid w:val="00A2639A"/>
    <w:rsid w:val="00A55698"/>
    <w:rsid w:val="00A90770"/>
    <w:rsid w:val="00AE4063"/>
    <w:rsid w:val="00AE6F45"/>
    <w:rsid w:val="00B506A6"/>
    <w:rsid w:val="00B54425"/>
    <w:rsid w:val="00BA09DF"/>
    <w:rsid w:val="00BC0244"/>
    <w:rsid w:val="00BC04E8"/>
    <w:rsid w:val="00BC16CF"/>
    <w:rsid w:val="00BE6D34"/>
    <w:rsid w:val="00BE7999"/>
    <w:rsid w:val="00C4750A"/>
    <w:rsid w:val="00C5170C"/>
    <w:rsid w:val="00CA56BA"/>
    <w:rsid w:val="00D40FCE"/>
    <w:rsid w:val="00DA5A2F"/>
    <w:rsid w:val="00DB3E46"/>
    <w:rsid w:val="00DF0267"/>
    <w:rsid w:val="00E45A1F"/>
    <w:rsid w:val="00E46DD5"/>
    <w:rsid w:val="00E62BB6"/>
    <w:rsid w:val="00E638FF"/>
    <w:rsid w:val="00EC0342"/>
    <w:rsid w:val="00EC71AE"/>
    <w:rsid w:val="00ED6D57"/>
    <w:rsid w:val="00FD453C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DAEB3AF"/>
  <w15:docId w15:val="{E092D54F-54A5-47EA-8CC6-272170B4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6F4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z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semiHidden/>
    <w:rsid w:val="002E56F4"/>
    <w:rPr>
      <w:sz w:val="24"/>
    </w:rPr>
  </w:style>
  <w:style w:type="paragraph" w:customStyle="1" w:styleId="StandaardTransit">
    <w:name w:val="StandaardTransit"/>
    <w:basedOn w:val="Normal"/>
    <w:rPr>
      <w:rFonts w:ascii="Transit-Normal" w:hAnsi="Transit-Normal"/>
      <w:kern w:val="24"/>
    </w:rPr>
  </w:style>
  <w:style w:type="paragraph" w:customStyle="1" w:styleId="Koptitel">
    <w:name w:val="Koptitel"/>
    <w:basedOn w:val="Normal"/>
    <w:next w:val="Normal"/>
    <w:pPr>
      <w:jc w:val="right"/>
    </w:pPr>
    <w:rPr>
      <w:rFonts w:ascii="Transit-Bold" w:hAnsi="Transit-Bold"/>
      <w:b/>
      <w:color w:val="808080"/>
      <w:sz w:val="52"/>
    </w:rPr>
  </w:style>
  <w:style w:type="character" w:customStyle="1" w:styleId="CommentTextChar">
    <w:name w:val="Comment Text Char"/>
    <w:link w:val="CommentText"/>
    <w:semiHidden/>
    <w:rsid w:val="002E56F4"/>
    <w:rPr>
      <w:sz w:val="24"/>
    </w:rPr>
  </w:style>
  <w:style w:type="table" w:styleId="TableGrid1">
    <w:name w:val="Table Grid 1"/>
    <w:basedOn w:val="TableNormal"/>
    <w:rsid w:val="002E56F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C180A"/>
  </w:style>
  <w:style w:type="paragraph" w:styleId="ListParagraph">
    <w:name w:val="List Paragraph"/>
    <w:basedOn w:val="Normal"/>
    <w:uiPriority w:val="34"/>
    <w:qFormat/>
    <w:rsid w:val="00A9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ordsjablonen\sjablonen\Mem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F14F48F5394A87A267C2D703C62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4722-6740-4E35-9D97-E68F2804B4EF}"/>
      </w:docPartPr>
      <w:docPartBody>
        <w:p w:rsidR="00ED010D" w:rsidRDefault="00DC4EA8" w:rsidP="00DC4EA8">
          <w:pPr>
            <w:pStyle w:val="E2F14F48F5394A87A267C2D703C62F7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nsit-Normal">
    <w:charset w:val="00"/>
    <w:family w:val="auto"/>
    <w:pitch w:val="variable"/>
    <w:sig w:usb0="80000027" w:usb1="00000000" w:usb2="00000000" w:usb3="00000000" w:csb0="00000001" w:csb1="00000000"/>
  </w:font>
  <w:font w:name="Transit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A8"/>
    <w:rsid w:val="00142986"/>
    <w:rsid w:val="006138C8"/>
    <w:rsid w:val="00DC4EA8"/>
    <w:rsid w:val="00EB7517"/>
    <w:rsid w:val="00E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F14F48F5394A87A267C2D703C62F7D">
    <w:name w:val="E2F14F48F5394A87A267C2D703C62F7D"/>
    <w:rsid w:val="00DC4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395700098FD429ACED086243AC3BD" ma:contentTypeVersion="1" ma:contentTypeDescription="Create a new document." ma:contentTypeScope="" ma:versionID="b4ea168497c99c2e57bb04b05b46dba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70B996-E467-46F3-A9F8-369C21A21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AE6C7-8072-4966-9490-B185C7E435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5272E-7280-409F-AF5D-75ADD65F3F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c:\wordsjablonen\sjablonen\Memo.dot</Template>
  <TotalTime>52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Datum:</vt:lpstr>
    </vt:vector>
  </TitlesOfParts>
  <Company>ESC B.V.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WINDESHEIM</dc:creator>
  <cp:lastModifiedBy>Microsoft Office User</cp:lastModifiedBy>
  <cp:revision>10</cp:revision>
  <cp:lastPrinted>2002-08-15T08:44:00Z</cp:lastPrinted>
  <dcterms:created xsi:type="dcterms:W3CDTF">2017-07-05T09:19:00Z</dcterms:created>
  <dcterms:modified xsi:type="dcterms:W3CDTF">2017-11-16T15:03:00Z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0x010100F67395700098FD429ACED086243AC3BD</vt:lpwstr>
  </property>
</Properties>
</file>